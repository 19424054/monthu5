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194D" w14:textId="77777777" w:rsidR="003548A8" w:rsidRDefault="003548A8" w:rsidP="003548A8">
      <w:pPr>
        <w:rPr>
          <w:lang w:val="en-US"/>
        </w:rPr>
      </w:pPr>
    </w:p>
    <w:p w14:paraId="196757D9" w14:textId="77777777" w:rsidR="00301562" w:rsidRDefault="00301562" w:rsidP="003548A8">
      <w:pPr>
        <w:rPr>
          <w:lang w:val="en-US"/>
        </w:rPr>
      </w:pPr>
    </w:p>
    <w:p w14:paraId="2CA1CE24" w14:textId="77777777" w:rsidR="00301562" w:rsidRDefault="00301562" w:rsidP="003548A8">
      <w:pPr>
        <w:rPr>
          <w:lang w:val="en-US"/>
        </w:rPr>
      </w:pPr>
    </w:p>
    <w:p w14:paraId="566DF84B" w14:textId="77777777" w:rsidR="00301562" w:rsidRDefault="00301562" w:rsidP="003548A8">
      <w:pPr>
        <w:rPr>
          <w:lang w:val="en-US"/>
        </w:rPr>
      </w:pPr>
    </w:p>
    <w:p w14:paraId="53DB3E72" w14:textId="77777777" w:rsidR="00301562" w:rsidRDefault="00301562" w:rsidP="003548A8">
      <w:pPr>
        <w:rPr>
          <w:lang w:val="en-US"/>
        </w:rPr>
      </w:pPr>
    </w:p>
    <w:p w14:paraId="1CF77628" w14:textId="77777777" w:rsidR="00301562" w:rsidRDefault="00301562" w:rsidP="003548A8">
      <w:pPr>
        <w:rPr>
          <w:lang w:val="en-US"/>
        </w:rPr>
      </w:pPr>
    </w:p>
    <w:p w14:paraId="5C7C8EBB" w14:textId="77777777" w:rsidR="00301562" w:rsidRDefault="00301562" w:rsidP="003548A8">
      <w:pPr>
        <w:rPr>
          <w:lang w:val="en-US"/>
        </w:rPr>
      </w:pPr>
    </w:p>
    <w:p w14:paraId="317C9099" w14:textId="77777777" w:rsidR="003548A8" w:rsidRPr="003548A8" w:rsidRDefault="003548A8" w:rsidP="003548A8">
      <w:pPr>
        <w:rPr>
          <w:lang w:val="en-US"/>
        </w:rPr>
      </w:pPr>
    </w:p>
    <w:p w14:paraId="12C4104E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3548A8" w:rsidRPr="003548A8">
        <w:rPr>
          <w:color w:val="0000FF"/>
          <w:lang w:val="en-US"/>
        </w:rPr>
        <w:t>Tên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đề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tài</w:t>
      </w:r>
      <w:proofErr w:type="spellEnd"/>
      <w:r w:rsidR="00DC363E">
        <w:rPr>
          <w:color w:val="0000FF"/>
          <w:lang w:val="en-US"/>
        </w:rPr>
        <w:t>&gt;</w:t>
      </w:r>
    </w:p>
    <w:p w14:paraId="06B24832" w14:textId="77777777" w:rsidR="007A1DE8" w:rsidRPr="007A1DE8" w:rsidRDefault="007A1DE8" w:rsidP="007A1DE8">
      <w:pPr>
        <w:rPr>
          <w:lang w:val="en-US"/>
        </w:rPr>
      </w:pPr>
    </w:p>
    <w:p w14:paraId="00886110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proofErr w:type="spellStart"/>
      <w:r w:rsidR="00DC363E">
        <w:rPr>
          <w:rFonts w:ascii="Arial" w:hAnsi="Arial"/>
          <w:color w:val="0000FF"/>
          <w:sz w:val="34"/>
          <w:szCs w:val="30"/>
          <w:lang w:val="en-US"/>
        </w:rPr>
        <w:t>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proofErr w:type="spellEnd"/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0B004D73" w14:textId="77777777" w:rsidR="00D234F3" w:rsidRDefault="00D234F3">
      <w:pPr>
        <w:pStyle w:val="Title"/>
        <w:jc w:val="both"/>
        <w:rPr>
          <w:lang w:val="en-US"/>
        </w:rPr>
      </w:pPr>
    </w:p>
    <w:p w14:paraId="25A7F5D1" w14:textId="77777777" w:rsidR="003548A8" w:rsidRDefault="003548A8" w:rsidP="003548A8">
      <w:pPr>
        <w:rPr>
          <w:lang w:val="en-US"/>
        </w:rPr>
      </w:pPr>
    </w:p>
    <w:p w14:paraId="378E2B61" w14:textId="77777777" w:rsidR="00301562" w:rsidRDefault="00301562" w:rsidP="003548A8">
      <w:pPr>
        <w:rPr>
          <w:lang w:val="en-US"/>
        </w:rPr>
      </w:pPr>
    </w:p>
    <w:p w14:paraId="6422FF44" w14:textId="77777777" w:rsidR="00301562" w:rsidRDefault="00301562" w:rsidP="003548A8">
      <w:pPr>
        <w:rPr>
          <w:lang w:val="en-US"/>
        </w:rPr>
      </w:pPr>
    </w:p>
    <w:p w14:paraId="2DA7BFC0" w14:textId="77777777" w:rsidR="00301562" w:rsidRDefault="00301562" w:rsidP="003548A8">
      <w:pPr>
        <w:rPr>
          <w:lang w:val="en-US"/>
        </w:rPr>
      </w:pPr>
    </w:p>
    <w:p w14:paraId="1773FFBF" w14:textId="77777777" w:rsidR="00301562" w:rsidRDefault="00301562" w:rsidP="003548A8">
      <w:pPr>
        <w:rPr>
          <w:lang w:val="en-US"/>
        </w:rPr>
      </w:pPr>
    </w:p>
    <w:p w14:paraId="5826F171" w14:textId="77777777" w:rsidR="00301562" w:rsidRDefault="00301562" w:rsidP="003548A8">
      <w:pPr>
        <w:rPr>
          <w:lang w:val="en-US"/>
        </w:rPr>
      </w:pPr>
    </w:p>
    <w:p w14:paraId="69095896" w14:textId="77777777" w:rsidR="00301562" w:rsidRDefault="00301562" w:rsidP="003548A8">
      <w:pPr>
        <w:rPr>
          <w:lang w:val="en-US"/>
        </w:rPr>
      </w:pPr>
    </w:p>
    <w:p w14:paraId="269858D9" w14:textId="77777777" w:rsidR="00301562" w:rsidRDefault="00301562" w:rsidP="003548A8">
      <w:pPr>
        <w:rPr>
          <w:lang w:val="en-US"/>
        </w:rPr>
      </w:pPr>
    </w:p>
    <w:p w14:paraId="3D9534F4" w14:textId="77777777" w:rsidR="00301562" w:rsidRDefault="00301562" w:rsidP="003548A8">
      <w:pPr>
        <w:rPr>
          <w:lang w:val="en-US"/>
        </w:rPr>
      </w:pPr>
    </w:p>
    <w:p w14:paraId="201D505B" w14:textId="77777777" w:rsidR="003548A8" w:rsidRDefault="003548A8" w:rsidP="003548A8">
      <w:pPr>
        <w:rPr>
          <w:lang w:val="en-US"/>
        </w:rPr>
      </w:pPr>
    </w:p>
    <w:p w14:paraId="1FA07320" w14:textId="77777777" w:rsidR="003548A8" w:rsidRDefault="003548A8" w:rsidP="003548A8">
      <w:pPr>
        <w:rPr>
          <w:lang w:val="en-US"/>
        </w:rPr>
      </w:pPr>
    </w:p>
    <w:p w14:paraId="696D51B6" w14:textId="77777777" w:rsidR="003548A8" w:rsidRDefault="003548A8" w:rsidP="003548A8">
      <w:pPr>
        <w:rPr>
          <w:lang w:val="en-US"/>
        </w:rPr>
      </w:pPr>
    </w:p>
    <w:p w14:paraId="21E4B113" w14:textId="77777777" w:rsidR="003548A8" w:rsidRDefault="003548A8" w:rsidP="003548A8">
      <w:pPr>
        <w:rPr>
          <w:lang w:val="en-US"/>
        </w:rPr>
      </w:pPr>
    </w:p>
    <w:p w14:paraId="5D69E657" w14:textId="77777777" w:rsidR="003548A8" w:rsidRDefault="003548A8" w:rsidP="003548A8">
      <w:pPr>
        <w:rPr>
          <w:lang w:val="en-US"/>
        </w:rPr>
      </w:pPr>
    </w:p>
    <w:p w14:paraId="42B6798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D61661E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4C977593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698658CC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6209867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279575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590422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1D4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774D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82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46CD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2F6CD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C2E4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C790D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CA17F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C3A57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6A02632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6CA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7335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90B5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5AD3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CDA9A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CE8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C7C8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1906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493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E090A5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D2F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265F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F51F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8F7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BDF2543" w14:textId="77777777" w:rsidR="00A23833" w:rsidRDefault="00A23833" w:rsidP="0031511D">
      <w:pPr>
        <w:pStyle w:val="Title"/>
        <w:rPr>
          <w:lang w:val="en-US"/>
        </w:rPr>
      </w:pPr>
    </w:p>
    <w:p w14:paraId="3AA5843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ACEC63D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69980732" w14:textId="77777777" w:rsidR="00456410" w:rsidRDefault="004303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0858FEE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936BEE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44764FD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61F9FE0C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</w:t>
      </w:r>
      <w:proofErr w:type="spellStart"/>
      <w:r w:rsidRPr="008846F1">
        <w:rPr>
          <w:i/>
          <w:color w:val="0000FF"/>
          <w:lang w:val="en-US"/>
        </w:rPr>
        <w:t>Chị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trình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bày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hình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vẽ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kiến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trúc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tổng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thể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của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hệ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thống</w:t>
      </w:r>
      <w:proofErr w:type="spellEnd"/>
      <w:r w:rsidRPr="008846F1">
        <w:rPr>
          <w:i/>
          <w:color w:val="0000FF"/>
          <w:lang w:val="en-US"/>
        </w:rPr>
        <w:t xml:space="preserve"> (bao </w:t>
      </w:r>
      <w:proofErr w:type="spellStart"/>
      <w:r w:rsidRPr="008846F1">
        <w:rPr>
          <w:i/>
          <w:color w:val="0000FF"/>
          <w:lang w:val="en-US"/>
        </w:rPr>
        <w:t>gồm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các</w:t>
      </w:r>
      <w:proofErr w:type="spellEnd"/>
      <w:r w:rsidRPr="008846F1">
        <w:rPr>
          <w:i/>
          <w:color w:val="0000FF"/>
          <w:lang w:val="en-US"/>
        </w:rPr>
        <w:t xml:space="preserve"> module, </w:t>
      </w:r>
      <w:proofErr w:type="spellStart"/>
      <w:r w:rsidRPr="008846F1">
        <w:rPr>
          <w:i/>
          <w:color w:val="0000FF"/>
          <w:lang w:val="en-US"/>
        </w:rPr>
        <w:t>thành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phần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chính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nào</w:t>
      </w:r>
      <w:proofErr w:type="spellEnd"/>
      <w:r w:rsidRPr="008846F1">
        <w:rPr>
          <w:i/>
          <w:color w:val="0000FF"/>
          <w:lang w:val="en-US"/>
        </w:rPr>
        <w:t>)</w:t>
      </w:r>
    </w:p>
    <w:p w14:paraId="5E5D589F" w14:textId="0E42F3EA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FCF91" wp14:editId="2A03663D">
                <wp:simplePos x="0" y="0"/>
                <wp:positionH relativeFrom="column">
                  <wp:posOffset>1038225</wp:posOffset>
                </wp:positionH>
                <wp:positionV relativeFrom="paragraph">
                  <wp:posOffset>196215</wp:posOffset>
                </wp:positionV>
                <wp:extent cx="5514975" cy="571500"/>
                <wp:effectExtent l="9525" t="15240" r="9525" b="2286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571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75000"/>
                                <a:lumOff val="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lumOff val="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F671FC" w14:textId="77777777" w:rsidR="00AE1C39" w:rsidRPr="007624CE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6"/>
                              </w:rPr>
                              <w:t>NHÂN VIÊN PHỤ TRÁCH HỆ THỐNG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CF91" id="Rectangle 22" o:spid="_x0000_s1026" style="position:absolute;left:0;text-align:left;margin-left:81.75pt;margin-top:15.45pt;width:434.25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" fillcolor="#943634 [2405]" strokecolor="#943634 [2405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14:paraId="7FF671FC" w14:textId="77777777" w:rsidR="00AE1C39" w:rsidRPr="007624CE" w:rsidRDefault="00AE1C39" w:rsidP="00AE1C39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6"/>
                        </w:rPr>
                        <w:t>NHÂN VIÊN PHỤ TRÁCH HỆ THỐNG</w:t>
                      </w:r>
                    </w:p>
                  </w:txbxContent>
                </v:textbox>
              </v:rect>
            </w:pict>
          </mc:Fallback>
        </mc:AlternateContent>
      </w:r>
    </w:p>
    <w:p w14:paraId="3E1DB051" w14:textId="77777777" w:rsidR="00AE1C39" w:rsidRDefault="00AE1C39" w:rsidP="00AE1C39">
      <w:pPr>
        <w:pStyle w:val="ListParagraph"/>
      </w:pPr>
    </w:p>
    <w:p w14:paraId="1401E420" w14:textId="77777777" w:rsidR="00AE1C39" w:rsidRDefault="00AE1C39" w:rsidP="00AE1C39">
      <w:pPr>
        <w:pStyle w:val="ListParagraph"/>
      </w:pPr>
    </w:p>
    <w:p w14:paraId="27996B28" w14:textId="269C2B22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9ADBD2" wp14:editId="5F75EE40">
                <wp:simplePos x="0" y="0"/>
                <wp:positionH relativeFrom="margin">
                  <wp:posOffset>3600450</wp:posOffset>
                </wp:positionH>
                <wp:positionV relativeFrom="paragraph">
                  <wp:posOffset>96520</wp:posOffset>
                </wp:positionV>
                <wp:extent cx="342900" cy="552450"/>
                <wp:effectExtent l="57150" t="39370" r="66675" b="65405"/>
                <wp:wrapNone/>
                <wp:docPr id="21" name="Arrow: Up-Dow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552450"/>
                        </a:xfrm>
                        <a:prstGeom prst="upDownArrow">
                          <a:avLst>
                            <a:gd name="adj1" fmla="val 50000"/>
                            <a:gd name="adj2" fmla="val 48863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554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1" o:spid="_x0000_s1026" type="#_x0000_t70" style="position:absolute;margin-left:283.5pt;margin-top:7.6pt;width:27pt;height:43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" adj=",6551" fillcolor="#92cddc [1944]" strokecolor="#002060" strokeweight="2.25pt">
                <v:shadow on="t" color="#205867 [1608]" offset="1pt"/>
                <w10:wrap anchorx="margin"/>
              </v:shape>
            </w:pict>
          </mc:Fallback>
        </mc:AlternateContent>
      </w:r>
    </w:p>
    <w:p w14:paraId="43B0949B" w14:textId="77777777" w:rsidR="00AE1C39" w:rsidRDefault="00AE1C39" w:rsidP="00AE1C39">
      <w:pPr>
        <w:pStyle w:val="ListParagraph"/>
      </w:pPr>
    </w:p>
    <w:p w14:paraId="6841C530" w14:textId="5B1F5BFA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ADBFE2" wp14:editId="4A420104">
                <wp:simplePos x="0" y="0"/>
                <wp:positionH relativeFrom="column">
                  <wp:posOffset>1019175</wp:posOffset>
                </wp:positionH>
                <wp:positionV relativeFrom="paragraph">
                  <wp:posOffset>224790</wp:posOffset>
                </wp:positionV>
                <wp:extent cx="5543550" cy="472440"/>
                <wp:effectExtent l="9525" t="15240" r="9525" b="266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472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A21402" w14:textId="77777777" w:rsidR="00AE1C39" w:rsidRPr="00F62966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F62966">
                              <w:rPr>
                                <w:b/>
                                <w:bCs/>
                                <w:sz w:val="28"/>
                              </w:rPr>
                              <w:t>GIAO DIỆN NGƯỜI DÙNG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BFE2" id="Rectangle 19" o:spid="_x0000_s1027" style="position:absolute;left:0;text-align:left;margin-left:80.25pt;margin-top:17.7pt;width:436.5pt;height:3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" fillcolor="#fabf8f [1945]" strokecolor="#974706 [1609]" strokeweight="1pt">
                <v:fill color2="#f79646 [3209]" focus="50%" type="gradient"/>
                <v:shadow on="t" color="#974706 [1609]" offset="1pt"/>
                <v:textbox>
                  <w:txbxContent>
                    <w:p w14:paraId="3FA21402" w14:textId="77777777" w:rsidR="00AE1C39" w:rsidRPr="00F62966" w:rsidRDefault="00AE1C39" w:rsidP="00AE1C39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F62966">
                        <w:rPr>
                          <w:b/>
                          <w:bCs/>
                          <w:sz w:val="28"/>
                        </w:rPr>
                        <w:t>GIAO DIỆN NGƯỜI DÙNG</w:t>
                      </w:r>
                    </w:p>
                  </w:txbxContent>
                </v:textbox>
              </v:rect>
            </w:pict>
          </mc:Fallback>
        </mc:AlternateContent>
      </w:r>
    </w:p>
    <w:p w14:paraId="3E36BC32" w14:textId="77777777" w:rsidR="00AE1C39" w:rsidRDefault="00AE1C39" w:rsidP="00AE1C39">
      <w:pPr>
        <w:pStyle w:val="ListParagraph"/>
      </w:pPr>
    </w:p>
    <w:p w14:paraId="54DEAA5F" w14:textId="20421C51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A72821" wp14:editId="612DC247">
                <wp:simplePos x="0" y="0"/>
                <wp:positionH relativeFrom="column">
                  <wp:posOffset>1019175</wp:posOffset>
                </wp:positionH>
                <wp:positionV relativeFrom="paragraph">
                  <wp:posOffset>231140</wp:posOffset>
                </wp:positionV>
                <wp:extent cx="5543550" cy="485775"/>
                <wp:effectExtent l="9525" t="12065" r="9525" b="260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4857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DB6DA4" w14:textId="77777777" w:rsidR="00AE1C39" w:rsidRPr="00F62966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F62966">
                              <w:rPr>
                                <w:b/>
                                <w:bCs/>
                                <w:sz w:val="28"/>
                              </w:rPr>
                              <w:t>NGHIỆP VỤ PHẦN MỀM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72821" id="Rectangle 18" o:spid="_x0000_s1028" style="position:absolute;left:0;text-align:left;margin-left:80.25pt;margin-top:18.2pt;width:436.5pt;height:38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6ADB6DA4" w14:textId="77777777" w:rsidR="00AE1C39" w:rsidRPr="00F62966" w:rsidRDefault="00AE1C39" w:rsidP="00AE1C39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F62966">
                        <w:rPr>
                          <w:b/>
                          <w:bCs/>
                          <w:sz w:val="28"/>
                        </w:rPr>
                        <w:t>NGHIỆP VỤ PHẦN MỀM</w:t>
                      </w:r>
                    </w:p>
                  </w:txbxContent>
                </v:textbox>
              </v:rect>
            </w:pict>
          </mc:Fallback>
        </mc:AlternateContent>
      </w:r>
    </w:p>
    <w:p w14:paraId="7D3AE10A" w14:textId="77777777" w:rsidR="00AE1C39" w:rsidRDefault="00AE1C39" w:rsidP="00AE1C39">
      <w:pPr>
        <w:pStyle w:val="ListParagraph"/>
      </w:pPr>
    </w:p>
    <w:p w14:paraId="56D8375D" w14:textId="77777777" w:rsidR="00AE1C39" w:rsidRDefault="00AE1C39" w:rsidP="00AE1C39">
      <w:pPr>
        <w:pStyle w:val="ListParagraph"/>
      </w:pPr>
    </w:p>
    <w:p w14:paraId="3FD0D901" w14:textId="4F5C65FB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B6176" wp14:editId="3383171A">
                <wp:simplePos x="0" y="0"/>
                <wp:positionH relativeFrom="column">
                  <wp:posOffset>4486275</wp:posOffset>
                </wp:positionH>
                <wp:positionV relativeFrom="paragraph">
                  <wp:posOffset>17780</wp:posOffset>
                </wp:positionV>
                <wp:extent cx="1057275" cy="1895475"/>
                <wp:effectExtent l="9525" t="8255" r="9525" b="2984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895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4DC770" w14:textId="426749C6" w:rsidR="00AE1C39" w:rsidRPr="00581CB8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1C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Cập nhật tình trạng của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phẩm</w:t>
                            </w:r>
                            <w:proofErr w:type="spellEnd"/>
                            <w:r w:rsidRPr="00581CB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sau khi mua từ bộ phận kỹ thuật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B6176" id="Rectangle 17" o:spid="_x0000_s1029" style="position:absolute;left:0;text-align:left;margin-left:353.25pt;margin-top:1.4pt;width:83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" fillcolor="#95b3d7 [1940]" strokecolor="#17365d [2415]" strokeweight="1pt">
                <v:fill color2="#4f81bd [3204]" focus="50%" type="gradient"/>
                <v:shadow on="t" color="#243f60 [1604]" offset="1pt"/>
                <v:textbox>
                  <w:txbxContent>
                    <w:p w14:paraId="444DC770" w14:textId="426749C6" w:rsidR="00AE1C39" w:rsidRPr="00581CB8" w:rsidRDefault="00AE1C39" w:rsidP="00AE1C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1CB8">
                        <w:rPr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Cập nhật tình trạng của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phẩm</w:t>
                      </w:r>
                      <w:proofErr w:type="spellEnd"/>
                      <w:r w:rsidRPr="00581CB8">
                        <w:rPr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sau khi mua từ bộ phận kỹ thuật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6E63B" wp14:editId="471A1D35">
                <wp:simplePos x="0" y="0"/>
                <wp:positionH relativeFrom="column">
                  <wp:posOffset>3514725</wp:posOffset>
                </wp:positionH>
                <wp:positionV relativeFrom="paragraph">
                  <wp:posOffset>17780</wp:posOffset>
                </wp:positionV>
                <wp:extent cx="971550" cy="1895475"/>
                <wp:effectExtent l="9525" t="8255" r="9525" b="2984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1895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1B23A5" w14:textId="66BB63EA" w:rsidR="00AE1C39" w:rsidRPr="005469DD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Kiểm tra  và thẩm định giá mua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từ bộ phận kỹ thuật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6E63B" id="Rectangle 16" o:spid="_x0000_s1030" style="position:absolute;left:0;text-align:left;margin-left:276.75pt;margin-top:1.4pt;width:76.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" fillcolor="#95b3d7 [1940]" strokecolor="#17365d [2415]" strokeweight="1pt">
                <v:fill color2="#4f81bd [3204]" focus="50%" type="gradient"/>
                <v:shadow on="t" color="#243f60 [1604]" offset="1pt"/>
                <v:textbox>
                  <w:txbxContent>
                    <w:p w14:paraId="611B23A5" w14:textId="66BB63EA" w:rsidR="00AE1C39" w:rsidRPr="005469DD" w:rsidRDefault="00AE1C39" w:rsidP="00AE1C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Kiểm tra  và thẩm định giá mua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sản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phẩm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từ bộ phận kỹ thuật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0B0A60" wp14:editId="4FDF4F26">
                <wp:simplePos x="0" y="0"/>
                <wp:positionH relativeFrom="column">
                  <wp:posOffset>2571750</wp:posOffset>
                </wp:positionH>
                <wp:positionV relativeFrom="paragraph">
                  <wp:posOffset>17780</wp:posOffset>
                </wp:positionV>
                <wp:extent cx="933450" cy="1895475"/>
                <wp:effectExtent l="9525" t="8255" r="9525" b="298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895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5B1A38" w14:textId="24E450F8" w:rsidR="00AE1C39" w:rsidRPr="00AE1C39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Cập nhật tình trạng mua </w:t>
                            </w:r>
                            <w:proofErr w:type="spellStart"/>
                            <w:r w:rsidR="002F6C92">
                              <w:rPr>
                                <w:b/>
                                <w:bCs/>
                                <w:lang w:val="en-US"/>
                              </w:rPr>
                              <w:t>sản</w:t>
                            </w:r>
                            <w:proofErr w:type="spellEnd"/>
                            <w:r w:rsidR="002F6C9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6C92">
                              <w:rPr>
                                <w:b/>
                                <w:bCs/>
                                <w:lang w:val="en-US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của khách hàng mua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0A60" id="Rectangle 15" o:spid="_x0000_s1031" style="position:absolute;left:0;text-align:left;margin-left:202.5pt;margin-top:1.4pt;width:73.5pt;height:14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" fillcolor="#95b3d7 [1940]" strokecolor="#17365d [2415]" strokeweight="1pt">
                <v:fill color2="#4f81bd [3204]" focus="50%" type="gradient"/>
                <v:shadow on="t" color="#243f60 [1604]" offset="1pt"/>
                <v:textbox>
                  <w:txbxContent>
                    <w:p w14:paraId="715B1A38" w14:textId="24E450F8" w:rsidR="00AE1C39" w:rsidRPr="00AE1C39" w:rsidRDefault="00AE1C39" w:rsidP="00AE1C3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Cập nhật tình trạng mua </w:t>
                      </w:r>
                      <w:proofErr w:type="spellStart"/>
                      <w:r w:rsidR="002F6C92">
                        <w:rPr>
                          <w:b/>
                          <w:bCs/>
                          <w:lang w:val="en-US"/>
                        </w:rPr>
                        <w:t>sản</w:t>
                      </w:r>
                      <w:proofErr w:type="spellEnd"/>
                      <w:r w:rsidR="002F6C9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2F6C92">
                        <w:rPr>
                          <w:b/>
                          <w:bCs/>
                          <w:lang w:val="en-US"/>
                        </w:rPr>
                        <w:t>phẩm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của khách hàng mua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99CD68" wp14:editId="44EC36ED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</wp:posOffset>
                </wp:positionV>
                <wp:extent cx="876300" cy="1895475"/>
                <wp:effectExtent l="9525" t="8255" r="9525" b="2984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1895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2DCDF8" w14:textId="77777777" w:rsidR="00AE1C39" w:rsidRPr="005469DD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Cập nhật thông tin người mua và người bán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CD68" id="Rectangle 14" o:spid="_x0000_s1032" style="position:absolute;left:0;text-align:left;margin-left:133.5pt;margin-top:1.4pt;width:69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" fillcolor="#95b3d7 [1940]" strokecolor="#17365d [2415]" strokeweight="1pt">
                <v:fill color2="#4f81bd [3204]" focus="50%" type="gradient"/>
                <v:shadow on="t" color="#243f60 [1604]" offset="1pt"/>
                <v:textbox>
                  <w:txbxContent>
                    <w:p w14:paraId="472DCDF8" w14:textId="77777777" w:rsidR="00AE1C39" w:rsidRPr="005469DD" w:rsidRDefault="00AE1C39" w:rsidP="00AE1C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Cập nhật thông tin người mua và người bán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69ED88" wp14:editId="3503FEEF">
                <wp:simplePos x="0" y="0"/>
                <wp:positionH relativeFrom="column">
                  <wp:posOffset>1019175</wp:posOffset>
                </wp:positionH>
                <wp:positionV relativeFrom="paragraph">
                  <wp:posOffset>17780</wp:posOffset>
                </wp:positionV>
                <wp:extent cx="676275" cy="1895475"/>
                <wp:effectExtent l="9525" t="8255" r="9525" b="298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895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E610F5" w14:textId="77777777" w:rsidR="00AE1C39" w:rsidRPr="005F0626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5F0626">
                              <w:rPr>
                                <w:b/>
                                <w:bCs/>
                                <w:szCs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9ED88" id="Rectangle 13" o:spid="_x0000_s1033" style="position:absolute;left:0;text-align:left;margin-left:80.25pt;margin-top:1.4pt;width:53.25pt;height:149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" fillcolor="#95b3d7 [1940]" strokecolor="#17365d [2415]" strokeweight="1pt">
                <v:fill color2="#4f81bd [3204]" focus="50%" type="gradient"/>
                <v:shadow on="t" color="#243f60 [1604]" offset="1pt"/>
                <v:textbox>
                  <w:txbxContent>
                    <w:p w14:paraId="0EE610F5" w14:textId="77777777" w:rsidR="00AE1C39" w:rsidRPr="005F0626" w:rsidRDefault="00AE1C39" w:rsidP="00AE1C3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5F0626">
                        <w:rPr>
                          <w:b/>
                          <w:bCs/>
                          <w:szCs w:val="24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A3500" wp14:editId="7557F2AF">
                <wp:simplePos x="0" y="0"/>
                <wp:positionH relativeFrom="column">
                  <wp:posOffset>5553075</wp:posOffset>
                </wp:positionH>
                <wp:positionV relativeFrom="paragraph">
                  <wp:posOffset>17780</wp:posOffset>
                </wp:positionV>
                <wp:extent cx="1009650" cy="1895475"/>
                <wp:effectExtent l="9525" t="8255" r="9525" b="2984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895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6C706A" w14:textId="3BB54FD2" w:rsidR="00AE1C39" w:rsidRPr="005F0626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Quản lý tình trạng, định giá bán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, thông kê báo cáo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3500" id="Rectangle 12" o:spid="_x0000_s1034" style="position:absolute;left:0;text-align:left;margin-left:437.25pt;margin-top:1.4pt;width:79.5pt;height:14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" fillcolor="#95b3d7 [1940]" strokecolor="#17365d [2415]" strokeweight="1pt">
                <v:fill color2="#4f81bd [3204]" focus="50%" type="gradient"/>
                <v:shadow on="t" color="#243f60 [1604]" offset="1pt"/>
                <v:textbox>
                  <w:txbxContent>
                    <w:p w14:paraId="4E6C706A" w14:textId="3BB54FD2" w:rsidR="00AE1C39" w:rsidRPr="005F0626" w:rsidRDefault="00AE1C39" w:rsidP="00AE1C3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 xml:space="preserve">Quản lý tình trạng, định giá bán 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  <w:lang w:val="en-US"/>
                        </w:rPr>
                        <w:t>sản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4"/>
                          <w:lang w:val="en-US"/>
                        </w:rPr>
                        <w:t>phẩm</w:t>
                      </w:r>
                      <w:proofErr w:type="spellEnd"/>
                      <w:r>
                        <w:rPr>
                          <w:b/>
                          <w:bCs/>
                          <w:szCs w:val="24"/>
                        </w:rPr>
                        <w:t xml:space="preserve"> , thông kê báo cáo </w:t>
                      </w:r>
                    </w:p>
                  </w:txbxContent>
                </v:textbox>
              </v:rect>
            </w:pict>
          </mc:Fallback>
        </mc:AlternateContent>
      </w:r>
    </w:p>
    <w:p w14:paraId="4A21DC9F" w14:textId="44F01762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01C7D" wp14:editId="4A0617F0">
                <wp:simplePos x="0" y="0"/>
                <wp:positionH relativeFrom="column">
                  <wp:posOffset>371475</wp:posOffset>
                </wp:positionH>
                <wp:positionV relativeFrom="paragraph">
                  <wp:posOffset>172085</wp:posOffset>
                </wp:positionV>
                <wp:extent cx="636905" cy="271145"/>
                <wp:effectExtent l="38100" t="57150" r="10795" b="90805"/>
                <wp:wrapNone/>
                <wp:docPr id="11" name="Arrow: Left-Righ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71145"/>
                        </a:xfrm>
                        <a:prstGeom prst="leftRightArrow">
                          <a:avLst>
                            <a:gd name="adj1" fmla="val 50000"/>
                            <a:gd name="adj2" fmla="val 4203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8B2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26" type="#_x0000_t69" style="position:absolute;margin-left:29.25pt;margin-top:13.55pt;width:50.1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" adj="3865" fillcolor="#92cddc [1944]" strokecolor="#002060" strokeweight="2.25pt">
                <v:shadow on="t" color="#205867 [1608]" offset="1pt"/>
              </v:shape>
            </w:pict>
          </mc:Fallback>
        </mc:AlternateContent>
      </w:r>
    </w:p>
    <w:p w14:paraId="101990C3" w14:textId="5D18765C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FE195" wp14:editId="66D12F79">
                <wp:simplePos x="0" y="0"/>
                <wp:positionH relativeFrom="leftMargin">
                  <wp:posOffset>-1135699</wp:posOffset>
                </wp:positionH>
                <wp:positionV relativeFrom="paragraph">
                  <wp:posOffset>200344</wp:posOffset>
                </wp:positionV>
                <wp:extent cx="3968117" cy="779780"/>
                <wp:effectExtent l="0" t="6032" r="45402" b="64453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68117" cy="779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7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75000"/>
                                <a:lumOff val="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F3966D" w14:textId="77777777" w:rsidR="00AE1C39" w:rsidRPr="00F62966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F62966"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  <w:t>AN TOÀN HỆ THỐNG VÀ BẢO MẬT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FE195" id="Rectangle 20" o:spid="_x0000_s1035" style="position:absolute;left:0;text-align:left;margin-left:-89.45pt;margin-top:15.8pt;width:312.45pt;height:61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" fillcolor="#5f497a [2407]" strokecolor="#3f3151 [1607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3FF3966D" w14:textId="77777777" w:rsidR="00AE1C39" w:rsidRPr="00F62966" w:rsidRDefault="00AE1C39" w:rsidP="00AE1C39">
                      <w:pPr>
                        <w:jc w:val="center"/>
                        <w:rPr>
                          <w:b/>
                          <w:bCs/>
                          <w:sz w:val="28"/>
                          <w:szCs w:val="26"/>
                        </w:rPr>
                      </w:pPr>
                      <w:r w:rsidRPr="00F62966">
                        <w:rPr>
                          <w:b/>
                          <w:bCs/>
                          <w:sz w:val="28"/>
                          <w:szCs w:val="26"/>
                        </w:rPr>
                        <w:t>AN TOÀN HỆ THỐNG VÀ BẢO MẬT DỮ LIỆU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349E1" w14:textId="77777777" w:rsidR="00AE1C39" w:rsidRPr="00B74888" w:rsidRDefault="00AE1C39" w:rsidP="00AE1C39"/>
    <w:p w14:paraId="27C609B1" w14:textId="77777777" w:rsidR="00AE1C39" w:rsidRDefault="00AE1C39" w:rsidP="00AE1C39">
      <w:pPr>
        <w:pStyle w:val="ListParagraph"/>
      </w:pPr>
    </w:p>
    <w:p w14:paraId="736E93AE" w14:textId="77777777" w:rsidR="00AE1C39" w:rsidRDefault="00AE1C39" w:rsidP="00AE1C39">
      <w:pPr>
        <w:pStyle w:val="ListParagraph"/>
      </w:pPr>
    </w:p>
    <w:p w14:paraId="742465E1" w14:textId="77777777" w:rsidR="00AE1C39" w:rsidRDefault="00AE1C39" w:rsidP="00AE1C39">
      <w:pPr>
        <w:pStyle w:val="ListParagraph"/>
      </w:pPr>
    </w:p>
    <w:p w14:paraId="336569B1" w14:textId="0A47F045" w:rsidR="00AE1C39" w:rsidRDefault="00AE1C39" w:rsidP="00AE1C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1B8EF" wp14:editId="02171445">
                <wp:simplePos x="0" y="0"/>
                <wp:positionH relativeFrom="margin">
                  <wp:posOffset>2082165</wp:posOffset>
                </wp:positionH>
                <wp:positionV relativeFrom="paragraph">
                  <wp:posOffset>226060</wp:posOffset>
                </wp:positionV>
                <wp:extent cx="342900" cy="675640"/>
                <wp:effectExtent l="53340" t="35560" r="60960" b="60325"/>
                <wp:wrapNone/>
                <wp:docPr id="10" name="Arrow: Up-Dow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675640"/>
                        </a:xfrm>
                        <a:prstGeom prst="upDownArrow">
                          <a:avLst>
                            <a:gd name="adj1" fmla="val 50000"/>
                            <a:gd name="adj2" fmla="val 51339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48D6" id="Arrow: Up-Down 10" o:spid="_x0000_s1026" type="#_x0000_t70" style="position:absolute;margin-left:163.95pt;margin-top:17.8pt;width:27pt;height:53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" adj=",5628" fillcolor="#92cddc [1944]" strokecolor="#002060" strokeweight="2.25pt">
                <v:shadow on="t" color="#243f60 [1604]" offset="1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07447" wp14:editId="4A715057">
                <wp:simplePos x="0" y="0"/>
                <wp:positionH relativeFrom="margin">
                  <wp:posOffset>4900295</wp:posOffset>
                </wp:positionH>
                <wp:positionV relativeFrom="paragraph">
                  <wp:posOffset>204470</wp:posOffset>
                </wp:positionV>
                <wp:extent cx="361950" cy="714375"/>
                <wp:effectExtent l="52070" t="42545" r="62230" b="62230"/>
                <wp:wrapNone/>
                <wp:docPr id="9" name="Arrow: Up-Dow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714375"/>
                        </a:xfrm>
                        <a:prstGeom prst="upDownArrow">
                          <a:avLst>
                            <a:gd name="adj1" fmla="val 50000"/>
                            <a:gd name="adj2" fmla="val 51425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48C8" id="Arrow: Up-Down 9" o:spid="_x0000_s1026" type="#_x0000_t70" style="position:absolute;margin-left:385.85pt;margin-top:16.1pt;width:28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" adj=",5628" fillcolor="#92cddc [1944]" strokecolor="#002060" strokeweight="2.25pt">
                <v:shadow on="t" color="#205867 [1608]" offset="1pt"/>
                <w10:wrap anchorx="margin"/>
              </v:shape>
            </w:pict>
          </mc:Fallback>
        </mc:AlternateContent>
      </w:r>
    </w:p>
    <w:p w14:paraId="54947601" w14:textId="77777777" w:rsidR="00AE1C39" w:rsidRDefault="00AE1C39" w:rsidP="00AE1C39">
      <w:pPr>
        <w:pStyle w:val="ListParagraph"/>
      </w:pPr>
    </w:p>
    <w:p w14:paraId="5E7FE1DF" w14:textId="77777777" w:rsidR="00AE1C39" w:rsidRDefault="00AE1C39" w:rsidP="00AE1C39">
      <w:pPr>
        <w:pStyle w:val="ListParagraph"/>
      </w:pPr>
    </w:p>
    <w:p w14:paraId="6B091C39" w14:textId="4FD26BFC" w:rsidR="00AE1C39" w:rsidRDefault="00AE1C39" w:rsidP="00AE1C39"/>
    <w:p w14:paraId="578CAC58" w14:textId="79BC3A8F" w:rsidR="00AE1C39" w:rsidRDefault="001B5A6B" w:rsidP="00AE1C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93B57" wp14:editId="7823F910">
                <wp:simplePos x="0" y="0"/>
                <wp:positionH relativeFrom="column">
                  <wp:posOffset>324168</wp:posOffset>
                </wp:positionH>
                <wp:positionV relativeFrom="paragraph">
                  <wp:posOffset>62865</wp:posOffset>
                </wp:positionV>
                <wp:extent cx="632460" cy="260985"/>
                <wp:effectExtent l="38100" t="57150" r="15240" b="100965"/>
                <wp:wrapNone/>
                <wp:docPr id="7" name="Arrow: Left-Righ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60985"/>
                        </a:xfrm>
                        <a:prstGeom prst="leftRightArrow">
                          <a:avLst>
                            <a:gd name="adj1" fmla="val 50000"/>
                            <a:gd name="adj2" fmla="val 43218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C62E" id="Arrow: Left-Right 7" o:spid="_x0000_s1026" type="#_x0000_t69" style="position:absolute;margin-left:25.55pt;margin-top:4.95pt;width:49.8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" adj="3852" fillcolor="#92cddc [1944]" strokecolor="#002060" strokeweight="2.25pt">
                <v:shadow on="t" color="#205867 [1608]" offset="1pt"/>
              </v:shape>
            </w:pict>
          </mc:Fallback>
        </mc:AlternateContent>
      </w:r>
      <w:r w:rsidR="00AE1C3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C99E42" wp14:editId="1716DB64">
                <wp:simplePos x="0" y="0"/>
                <wp:positionH relativeFrom="column">
                  <wp:posOffset>1009650</wp:posOffset>
                </wp:positionH>
                <wp:positionV relativeFrom="paragraph">
                  <wp:posOffset>7621</wp:posOffset>
                </wp:positionV>
                <wp:extent cx="5553075" cy="317500"/>
                <wp:effectExtent l="0" t="0" r="47625" b="635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317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712B0B" w14:textId="77777777" w:rsidR="00AE1C39" w:rsidRPr="00F62966" w:rsidRDefault="00AE1C39" w:rsidP="00AE1C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F62966"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  <w:t>HỆ QUẢN TRỊ CƠ SỞ DỮ LIỆU SQL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9E42" id="Rectangle 8" o:spid="_x0000_s1036" style="position:absolute;margin-left:79.5pt;margin-top:.6pt;width:437.25pt;height: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" fillcolor="#c2d69b [1942]" strokecolor="#76923c [2406]" strokeweight="1.5pt">
                <v:fill color2="#9bbb59 [3206]" focus="50%" type="gradient"/>
                <v:shadow on="t" color="#4e6128 [1606]" offset="1pt"/>
                <v:textbox>
                  <w:txbxContent>
                    <w:p w14:paraId="6C712B0B" w14:textId="77777777" w:rsidR="00AE1C39" w:rsidRPr="00F62966" w:rsidRDefault="00AE1C39" w:rsidP="00AE1C39">
                      <w:pPr>
                        <w:jc w:val="center"/>
                        <w:rPr>
                          <w:b/>
                          <w:bCs/>
                          <w:sz w:val="28"/>
                          <w:szCs w:val="26"/>
                        </w:rPr>
                      </w:pPr>
                      <w:r w:rsidRPr="00F62966">
                        <w:rPr>
                          <w:b/>
                          <w:bCs/>
                          <w:sz w:val="28"/>
                          <w:szCs w:val="26"/>
                        </w:rPr>
                        <w:t>HỆ QUẢN TRỊ CƠ SỞ DỮ LIỆU SQL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1EA21221" w14:textId="68211869" w:rsidR="00CA75F9" w:rsidRDefault="00CA75F9" w:rsidP="00CA75F9">
      <w:pPr>
        <w:spacing w:line="360" w:lineRule="auto"/>
        <w:jc w:val="center"/>
        <w:rPr>
          <w:lang w:val="en-US"/>
        </w:rPr>
      </w:pPr>
    </w:p>
    <w:p w14:paraId="1E05C270" w14:textId="77777777" w:rsidR="00AE1C39" w:rsidRDefault="00AE1C39" w:rsidP="00CA75F9">
      <w:pPr>
        <w:spacing w:line="360" w:lineRule="auto"/>
        <w:rPr>
          <w:i/>
          <w:color w:val="0000FF"/>
          <w:lang w:val="en-US"/>
        </w:rPr>
      </w:pPr>
    </w:p>
    <w:p w14:paraId="338F62E2" w14:textId="50F317B2" w:rsidR="00CA75F9" w:rsidRPr="00F9588C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 xml:space="preserve">Sau </w:t>
      </w:r>
      <w:proofErr w:type="spellStart"/>
      <w:r w:rsidRPr="008846F1">
        <w:rPr>
          <w:i/>
          <w:color w:val="0000FF"/>
          <w:lang w:val="en-US"/>
        </w:rPr>
        <w:t>đó</w:t>
      </w:r>
      <w:proofErr w:type="spellEnd"/>
      <w:r w:rsidRPr="008846F1">
        <w:rPr>
          <w:i/>
          <w:color w:val="0000FF"/>
          <w:lang w:val="en-US"/>
        </w:rPr>
        <w:t xml:space="preserve">, </w:t>
      </w:r>
      <w:proofErr w:type="spellStart"/>
      <w:r w:rsidRPr="008846F1">
        <w:rPr>
          <w:i/>
          <w:color w:val="0000FF"/>
          <w:lang w:val="en-US"/>
        </w:rPr>
        <w:t>liệt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kê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danh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sách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các</w:t>
      </w:r>
      <w:proofErr w:type="spellEnd"/>
      <w:r w:rsidRPr="008846F1">
        <w:rPr>
          <w:i/>
          <w:color w:val="0000FF"/>
          <w:lang w:val="en-US"/>
        </w:rPr>
        <w:t xml:space="preserve"> module, </w:t>
      </w:r>
      <w:proofErr w:type="spellStart"/>
      <w:r w:rsidRPr="008846F1">
        <w:rPr>
          <w:i/>
          <w:color w:val="0000FF"/>
          <w:lang w:val="en-US"/>
        </w:rPr>
        <w:t>thành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phần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trong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hệ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thống</w:t>
      </w:r>
      <w:proofErr w:type="spellEnd"/>
      <w:r w:rsidRPr="008846F1">
        <w:rPr>
          <w:i/>
          <w:color w:val="0000FF"/>
          <w:lang w:val="en-US"/>
        </w:rP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1EC7AF89" w14:textId="77777777" w:rsidTr="00F10F04">
        <w:tc>
          <w:tcPr>
            <w:tcW w:w="3001" w:type="dxa"/>
          </w:tcPr>
          <w:p w14:paraId="1ED14CD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E7DE50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44F6078E" w14:textId="77777777" w:rsidTr="00F10F04">
        <w:tc>
          <w:tcPr>
            <w:tcW w:w="3001" w:type="dxa"/>
          </w:tcPr>
          <w:p w14:paraId="6DA5CF84" w14:textId="491FF853" w:rsidR="00CA75F9" w:rsidRPr="00F01647" w:rsidRDefault="00F0164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6179" w:type="dxa"/>
          </w:tcPr>
          <w:p w14:paraId="0D16F65D" w14:textId="6CE4B97C" w:rsidR="00CA75F9" w:rsidRPr="000C5201" w:rsidRDefault="000C520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chuyên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điều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tài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giải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quyết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vấn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đề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xảy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hành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6A50A0" w:rsidRPr="00940354" w14:paraId="17073DF3" w14:textId="77777777" w:rsidTr="00F10F04">
        <w:tc>
          <w:tcPr>
            <w:tcW w:w="3001" w:type="dxa"/>
          </w:tcPr>
          <w:p w14:paraId="39A1AA51" w14:textId="06568317" w:rsidR="006A50A0" w:rsidRPr="00F01647" w:rsidRDefault="00F0164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6179" w:type="dxa"/>
          </w:tcPr>
          <w:p w14:paraId="0A0FB108" w14:textId="31C79033" w:rsidR="006A50A0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Những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nhân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</w:p>
        </w:tc>
      </w:tr>
      <w:tr w:rsidR="00CA75F9" w:rsidRPr="00940354" w14:paraId="377DA4C4" w14:textId="77777777" w:rsidTr="00F10F04">
        <w:tc>
          <w:tcPr>
            <w:tcW w:w="3001" w:type="dxa"/>
          </w:tcPr>
          <w:p w14:paraId="2653F665" w14:textId="75803882" w:rsidR="00CA75F9" w:rsidRPr="00F01647" w:rsidRDefault="00F0164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Nghiệp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</w:p>
        </w:tc>
        <w:tc>
          <w:tcPr>
            <w:tcW w:w="6179" w:type="dxa"/>
          </w:tcPr>
          <w:p w14:paraId="7E20482B" w14:textId="6AE6DB59" w:rsidR="00CA75F9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Những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nghiệp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thao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nhân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</w:p>
        </w:tc>
      </w:tr>
      <w:tr w:rsidR="00F01647" w:rsidRPr="00940354" w14:paraId="04B2C701" w14:textId="77777777" w:rsidTr="00F10F04">
        <w:tc>
          <w:tcPr>
            <w:tcW w:w="3001" w:type="dxa"/>
          </w:tcPr>
          <w:p w14:paraId="77C2123F" w14:textId="275DDC29" w:rsidR="00F01647" w:rsidRDefault="00F0164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6179" w:type="dxa"/>
          </w:tcPr>
          <w:p w14:paraId="6B43020E" w14:textId="251D56AF" w:rsidR="00F01647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tài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khẩu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cấp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F01647" w:rsidRPr="00940354" w14:paraId="3B0F1370" w14:textId="77777777" w:rsidTr="00F10F04">
        <w:tc>
          <w:tcPr>
            <w:tcW w:w="3001" w:type="dxa"/>
          </w:tcPr>
          <w:p w14:paraId="6B2B8075" w14:textId="51BFC822" w:rsidR="00F01647" w:rsidRDefault="00F0164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lastRenderedPageBreak/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</w:p>
        </w:tc>
        <w:tc>
          <w:tcPr>
            <w:tcW w:w="6179" w:type="dxa"/>
          </w:tcPr>
          <w:p w14:paraId="7EEBE723" w14:textId="79CC1208" w:rsidR="00F01647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lastRenderedPageBreak/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tiếp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muốn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lastRenderedPageBreak/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F01647" w:rsidRPr="00940354" w14:paraId="0C067FE4" w14:textId="77777777" w:rsidTr="00F10F04">
        <w:tc>
          <w:tcPr>
            <w:tcW w:w="3001" w:type="dxa"/>
          </w:tcPr>
          <w:p w14:paraId="52F0178D" w14:textId="6725152B" w:rsidR="00F01647" w:rsidRDefault="002F6C9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lastRenderedPageBreak/>
              <w:t>Cập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</w:p>
        </w:tc>
        <w:tc>
          <w:tcPr>
            <w:tcW w:w="6179" w:type="dxa"/>
          </w:tcPr>
          <w:p w14:paraId="5FC46293" w14:textId="68B648C3" w:rsidR="00F01647" w:rsidRPr="001F10E1" w:rsidRDefault="001F10E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kinh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doanh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kiểm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tra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sản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phẩm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giới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thiệu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sản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phẩm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cho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khách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hàng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. Sau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khi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khách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hàng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đã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thỏa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thuận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mua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nhân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viên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cập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nhật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lên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hệ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thống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F01647" w:rsidRPr="00940354" w14:paraId="665AC78A" w14:textId="77777777" w:rsidTr="00F10F04">
        <w:tc>
          <w:tcPr>
            <w:tcW w:w="3001" w:type="dxa"/>
          </w:tcPr>
          <w:p w14:paraId="156505DD" w14:textId="18D0ADE3" w:rsidR="00F01647" w:rsidRDefault="002F6C92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Kiểm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định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bộ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phân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kỹ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6179" w:type="dxa"/>
          </w:tcPr>
          <w:p w14:paraId="5F9EB38B" w14:textId="6752FF1B" w:rsidR="00F01647" w:rsidRPr="001F10E1" w:rsidRDefault="001F10E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kỹ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định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về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định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để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nhân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viên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tiếp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nhận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thỏa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thuận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với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khách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1B596E">
              <w:rPr>
                <w:color w:val="0000FF"/>
                <w:szCs w:val="26"/>
                <w:lang w:val="en-US"/>
              </w:rPr>
              <w:t>hàng</w:t>
            </w:r>
            <w:proofErr w:type="spellEnd"/>
            <w:r w:rsidR="001B596E"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F01647" w:rsidRPr="00940354" w14:paraId="23B2EC30" w14:textId="77777777" w:rsidTr="00F10F04">
        <w:tc>
          <w:tcPr>
            <w:tcW w:w="3001" w:type="dxa"/>
          </w:tcPr>
          <w:p w14:paraId="5AB60CA5" w14:textId="27FC183F" w:rsidR="00F01647" w:rsidRDefault="00F9588C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sau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</w:p>
        </w:tc>
        <w:tc>
          <w:tcPr>
            <w:tcW w:w="6179" w:type="dxa"/>
          </w:tcPr>
          <w:p w14:paraId="15100C42" w14:textId="10DCC89F" w:rsidR="00F01647" w:rsidRPr="001B596E" w:rsidRDefault="001B596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Nhân </w:t>
            </w:r>
            <w:proofErr w:type="spellStart"/>
            <w:r>
              <w:rPr>
                <w:color w:val="0000FF"/>
                <w:szCs w:val="26"/>
                <w:lang w:val="en-US"/>
              </w:rPr>
              <w:t>viên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kỹ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kiểm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thế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cần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F9588C" w:rsidRPr="00940354" w14:paraId="0D212976" w14:textId="77777777" w:rsidTr="00F10F04">
        <w:tc>
          <w:tcPr>
            <w:tcW w:w="3001" w:type="dxa"/>
          </w:tcPr>
          <w:p w14:paraId="2A3EE259" w14:textId="5DEBBFB5" w:rsidR="00F9588C" w:rsidRDefault="00F9588C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định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 w:rsidR="0023779E"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23779E">
              <w:rPr>
                <w:color w:val="0000FF"/>
                <w:szCs w:val="26"/>
                <w:lang w:val="en-US"/>
              </w:rPr>
              <w:t>báo</w:t>
            </w:r>
            <w:proofErr w:type="spellEnd"/>
            <w:r w:rsidR="0023779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23779E">
              <w:rPr>
                <w:color w:val="0000FF"/>
                <w:szCs w:val="26"/>
                <w:lang w:val="en-US"/>
              </w:rPr>
              <w:t>cáo</w:t>
            </w:r>
            <w:proofErr w:type="spellEnd"/>
            <w:r w:rsidR="0023779E"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23779E">
              <w:rPr>
                <w:color w:val="0000FF"/>
                <w:szCs w:val="26"/>
                <w:lang w:val="en-US"/>
              </w:rPr>
              <w:t>thống</w:t>
            </w:r>
            <w:proofErr w:type="spellEnd"/>
            <w:r w:rsidR="0023779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23779E">
              <w:rPr>
                <w:color w:val="0000FF"/>
                <w:szCs w:val="26"/>
                <w:lang w:val="en-US"/>
              </w:rPr>
              <w:t>kê</w:t>
            </w:r>
            <w:proofErr w:type="spellEnd"/>
          </w:p>
        </w:tc>
        <w:tc>
          <w:tcPr>
            <w:tcW w:w="6179" w:type="dxa"/>
          </w:tcPr>
          <w:p w14:paraId="497E4B72" w14:textId="1C3CA771" w:rsidR="00F9588C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Bộ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thực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về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định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phẩm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theo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dõi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kết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F9588C" w:rsidRPr="00940354" w14:paraId="067D9F91" w14:textId="77777777" w:rsidTr="00F10F04">
        <w:tc>
          <w:tcPr>
            <w:tcW w:w="3001" w:type="dxa"/>
          </w:tcPr>
          <w:p w14:paraId="349F5A9F" w14:textId="40F93D45" w:rsidR="00F9588C" w:rsidRDefault="00F9588C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sở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SQL Server</w:t>
            </w:r>
          </w:p>
        </w:tc>
        <w:tc>
          <w:tcPr>
            <w:tcW w:w="6179" w:type="dxa"/>
          </w:tcPr>
          <w:p w14:paraId="606464D8" w14:textId="14EAB696" w:rsidR="00F9588C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MS SQL Server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nối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client.</w:t>
            </w:r>
          </w:p>
        </w:tc>
      </w:tr>
      <w:tr w:rsidR="00F9588C" w:rsidRPr="00940354" w14:paraId="6147156F" w14:textId="77777777" w:rsidTr="00F10F04">
        <w:tc>
          <w:tcPr>
            <w:tcW w:w="3001" w:type="dxa"/>
          </w:tcPr>
          <w:p w14:paraId="7128F306" w14:textId="70A6B3BA" w:rsidR="00F9588C" w:rsidRDefault="00F9588C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gramStart"/>
            <w:r>
              <w:rPr>
                <w:color w:val="0000FF"/>
                <w:szCs w:val="26"/>
                <w:lang w:val="en-US"/>
              </w:rPr>
              <w:t>An</w:t>
            </w:r>
            <w:proofErr w:type="gram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toàn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thống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</w:t>
            </w:r>
            <w:r w:rsidR="0023779E">
              <w:rPr>
                <w:color w:val="0000FF"/>
                <w:szCs w:val="26"/>
                <w:lang w:val="en-US"/>
              </w:rPr>
              <w:t>iệu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  <w:tc>
          <w:tcPr>
            <w:tcW w:w="6179" w:type="dxa"/>
          </w:tcPr>
          <w:p w14:paraId="4B00303B" w14:textId="239DC1C3" w:rsidR="00F9588C" w:rsidRPr="0023779E" w:rsidRDefault="002377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chế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độ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mật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khẩu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bảo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tại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</w:tbl>
    <w:p w14:paraId="2DA9ED0A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6AF7510D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2CED574F" w14:textId="154E6BBA" w:rsidR="00CA75F9" w:rsidRPr="008846F1" w:rsidRDefault="00EE72FB" w:rsidP="00CA75F9">
      <w:pPr>
        <w:spacing w:line="360" w:lineRule="auto"/>
        <w:rPr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2EBA2FD4" wp14:editId="0B79E7A0">
                <wp:simplePos x="0" y="0"/>
                <wp:positionH relativeFrom="column">
                  <wp:posOffset>1437640</wp:posOffset>
                </wp:positionH>
                <wp:positionV relativeFrom="paragraph">
                  <wp:posOffset>1363980</wp:posOffset>
                </wp:positionV>
                <wp:extent cx="1533525" cy="438150"/>
                <wp:effectExtent l="0" t="0" r="28575" b="1905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27404" w14:textId="613A0E47" w:rsidR="00EE72FB" w:rsidRP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LT_</w:t>
                            </w:r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Usercontrol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2FD4" id="Rectangle 27" o:spid="_x0000_s1037" style="position:absolute;margin-left:113.2pt;margin-top:107.4pt;width:120.75pt;height:34.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" fillcolor="#4f81bd [3204]" strokecolor="#243f60 [1604]" strokeweight="2pt">
                <v:textbox>
                  <w:txbxContent>
                    <w:p w14:paraId="69327404" w14:textId="613A0E47" w:rsidR="00EE72FB" w:rsidRPr="00EE72FB" w:rsidRDefault="00EE72FB" w:rsidP="00EE72F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LT_</w:t>
                      </w:r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Usercontrol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CA6A2CA" wp14:editId="29A475BE">
                <wp:simplePos x="0" y="0"/>
                <wp:positionH relativeFrom="column">
                  <wp:posOffset>4219575</wp:posOffset>
                </wp:positionH>
                <wp:positionV relativeFrom="paragraph">
                  <wp:posOffset>647065</wp:posOffset>
                </wp:positionV>
                <wp:extent cx="1162050" cy="438150"/>
                <wp:effectExtent l="0" t="0" r="19050" b="19050"/>
                <wp:wrapTopAndBottom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50A0C" w14:textId="036B9D91" w:rsidR="00EE72FB" w:rsidRP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LT_</w:t>
                            </w:r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A2CA" id="Rectangle 25" o:spid="_x0000_s1038" style="position:absolute;margin-left:332.25pt;margin-top:50.95pt;width:91.5pt;height:34.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" fillcolor="#4f81bd [3204]" strokecolor="#243f60 [1604]" strokeweight="2pt">
                <v:textbox>
                  <w:txbxContent>
                    <w:p w14:paraId="1CD50A0C" w14:textId="036B9D91" w:rsidR="00EE72FB" w:rsidRPr="00EE72FB" w:rsidRDefault="00EE72FB" w:rsidP="00EE72F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LT_</w:t>
                      </w:r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Layout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0E65038" wp14:editId="2BC45A09">
                <wp:simplePos x="0" y="0"/>
                <wp:positionH relativeFrom="column">
                  <wp:posOffset>0</wp:posOffset>
                </wp:positionH>
                <wp:positionV relativeFrom="paragraph">
                  <wp:posOffset>649605</wp:posOffset>
                </wp:positionV>
                <wp:extent cx="1162050" cy="466725"/>
                <wp:effectExtent l="0" t="0" r="19050" b="2857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AD846" w14:textId="3E9DCC82" w:rsid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szCs w:val="26"/>
                              </w:rPr>
                            </w:pPr>
                            <w:r w:rsidRPr="00EE72FB">
                              <w:rPr>
                                <w:color w:val="FFFFFF" w:themeColor="background1"/>
                                <w:szCs w:val="26"/>
                              </w:rPr>
                              <w:t>UsrCtrlTitle</w:t>
                            </w:r>
                          </w:p>
                          <w:p w14:paraId="46BB69B9" w14:textId="735480E9" w:rsidR="00EE72FB" w:rsidRP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5038" id="Rectangle 4" o:spid="_x0000_s1039" style="position:absolute;margin-left:0;margin-top:51.15pt;width:91.5pt;height:36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" fillcolor="#4f81bd [3204]" strokecolor="#243f60 [1604]" strokeweight="2pt">
                <v:textbox>
                  <w:txbxContent>
                    <w:p w14:paraId="6F5AD846" w14:textId="3E9DCC82" w:rsidR="00EE72FB" w:rsidRDefault="00EE72FB" w:rsidP="00EE72FB">
                      <w:pPr>
                        <w:jc w:val="center"/>
                        <w:rPr>
                          <w:color w:val="FFFFFF" w:themeColor="background1"/>
                          <w:szCs w:val="26"/>
                        </w:rPr>
                      </w:pPr>
                      <w:r w:rsidRPr="00EE72FB">
                        <w:rPr>
                          <w:color w:val="FFFFFF" w:themeColor="background1"/>
                          <w:szCs w:val="26"/>
                        </w:rPr>
                        <w:t>UsrCtrlTitle</w:t>
                      </w:r>
                    </w:p>
                    <w:p w14:paraId="46BB69B9" w14:textId="735480E9" w:rsidR="00EE72FB" w:rsidRPr="00EE72FB" w:rsidRDefault="00EE72FB" w:rsidP="00EE72F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2ED862" wp14:editId="7ABAD60F">
                <wp:simplePos x="0" y="0"/>
                <wp:positionH relativeFrom="column">
                  <wp:posOffset>1400175</wp:posOffset>
                </wp:positionH>
                <wp:positionV relativeFrom="paragraph">
                  <wp:posOffset>649605</wp:posOffset>
                </wp:positionV>
                <wp:extent cx="1162050" cy="43815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12C03" w14:textId="218C0867" w:rsidR="00EE72FB" w:rsidRP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LT_Database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D862" id="Rectangle 23" o:spid="_x0000_s1040" style="position:absolute;margin-left:110.25pt;margin-top:51.15pt;width:91.5pt;height:34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nrfgIAAE4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" fillcolor="#4f81bd [3204]" strokecolor="#243f60 [1604]" strokeweight="2pt">
                <v:textbox>
                  <w:txbxContent>
                    <w:p w14:paraId="4A612C03" w14:textId="218C0867" w:rsidR="00EE72FB" w:rsidRPr="00EE72FB" w:rsidRDefault="00EE72FB" w:rsidP="00EE72F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LT_Database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E75277B" wp14:editId="633C10D9">
                <wp:simplePos x="0" y="0"/>
                <wp:positionH relativeFrom="column">
                  <wp:posOffset>2876550</wp:posOffset>
                </wp:positionH>
                <wp:positionV relativeFrom="paragraph">
                  <wp:posOffset>621030</wp:posOffset>
                </wp:positionV>
                <wp:extent cx="1009650" cy="5238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FA20" w14:textId="4892969A" w:rsidR="00EE72FB" w:rsidRP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LT_</w:t>
                            </w:r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277B" id="Rectangle 24" o:spid="_x0000_s1041" style="position:absolute;margin-left:226.5pt;margin-top:48.9pt;width:79.5pt;height:41.2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" fillcolor="#4f81bd [3204]" strokecolor="#243f60 [1604]" strokeweight="2pt">
                <v:textbox>
                  <w:txbxContent>
                    <w:p w14:paraId="4D74FA20" w14:textId="4892969A" w:rsidR="00EE72FB" w:rsidRPr="00EE72FB" w:rsidRDefault="00EE72FB" w:rsidP="00EE72F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LT_</w:t>
                      </w:r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75F9"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proofErr w:type="spellStart"/>
      <w:r w:rsidR="00CA75F9">
        <w:rPr>
          <w:i/>
          <w:color w:val="0000FF"/>
          <w:lang w:val="en-US"/>
        </w:rPr>
        <w:t>các</w:t>
      </w:r>
      <w:proofErr w:type="spellEnd"/>
      <w:r w:rsidR="00CA75F9">
        <w:rPr>
          <w:i/>
          <w:color w:val="0000FF"/>
          <w:lang w:val="en-US"/>
        </w:rPr>
        <w:t xml:space="preserve"> </w:t>
      </w:r>
      <w:proofErr w:type="spellStart"/>
      <w:r w:rsidR="00CA75F9">
        <w:rPr>
          <w:i/>
          <w:color w:val="0000FF"/>
          <w:lang w:val="en-US"/>
        </w:rPr>
        <w:t>lớp</w:t>
      </w:r>
      <w:proofErr w:type="spellEnd"/>
      <w:r w:rsidR="00CA75F9">
        <w:rPr>
          <w:i/>
          <w:color w:val="0000FF"/>
          <w:lang w:val="en-US"/>
        </w:rPr>
        <w:t xml:space="preserve"> </w:t>
      </w:r>
      <w:proofErr w:type="spellStart"/>
      <w:r w:rsidR="00CA75F9">
        <w:rPr>
          <w:i/>
          <w:color w:val="0000FF"/>
          <w:lang w:val="en-US"/>
        </w:rPr>
        <w:t>đối</w:t>
      </w:r>
      <w:proofErr w:type="spellEnd"/>
      <w:r w:rsidR="00CA75F9">
        <w:rPr>
          <w:i/>
          <w:color w:val="0000FF"/>
          <w:lang w:val="en-US"/>
        </w:rPr>
        <w:t xml:space="preserve"> </w:t>
      </w:r>
      <w:proofErr w:type="spellStart"/>
      <w:r w:rsidR="00CA75F9">
        <w:rPr>
          <w:i/>
          <w:color w:val="0000FF"/>
          <w:lang w:val="en-US"/>
        </w:rPr>
        <w:t>tượng</w:t>
      </w:r>
      <w:proofErr w:type="spellEnd"/>
      <w:r w:rsidR="00CA75F9">
        <w:rPr>
          <w:i/>
          <w:color w:val="0000FF"/>
          <w:lang w:val="en-US"/>
        </w:rPr>
        <w:t>.</w:t>
      </w:r>
    </w:p>
    <w:p w14:paraId="05384589" w14:textId="142F1E4A" w:rsidR="00CA75F9" w:rsidRDefault="00EE72FB" w:rsidP="00CA75F9">
      <w:pPr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EA9A9B0" wp14:editId="7DDFB69A">
                <wp:simplePos x="0" y="0"/>
                <wp:positionH relativeFrom="column">
                  <wp:posOffset>0</wp:posOffset>
                </wp:positionH>
                <wp:positionV relativeFrom="paragraph">
                  <wp:posOffset>818515</wp:posOffset>
                </wp:positionV>
                <wp:extent cx="1162050" cy="438150"/>
                <wp:effectExtent l="0" t="0" r="19050" b="19050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FFF1D" w14:textId="77EB3C4B" w:rsidR="00EE72FB" w:rsidRPr="00EE72FB" w:rsidRDefault="00EE72FB" w:rsidP="00EE72F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LT_</w:t>
                            </w:r>
                            <w:r>
                              <w:rPr>
                                <w:color w:val="FFFFFF" w:themeColor="background1"/>
                                <w:szCs w:val="26"/>
                                <w:lang w:val="en-US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A9B0" id="Rectangle 26" o:spid="_x0000_s1042" style="position:absolute;margin-left:0;margin-top:64.45pt;width:91.5pt;height:34.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" fillcolor="#4f81bd [3204]" strokecolor="#243f60 [1604]" strokeweight="2pt">
                <v:textbox>
                  <w:txbxContent>
                    <w:p w14:paraId="242FFF1D" w14:textId="77EB3C4B" w:rsidR="00EE72FB" w:rsidRPr="00EE72FB" w:rsidRDefault="00EE72FB" w:rsidP="00EE72F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LT_</w:t>
                      </w:r>
                      <w:r>
                        <w:rPr>
                          <w:color w:val="FFFFFF" w:themeColor="background1"/>
                          <w:szCs w:val="26"/>
                          <w:lang w:val="en-US"/>
                        </w:rPr>
                        <w:t>Event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3F8D18" w14:textId="77777777" w:rsidR="00EE72FB" w:rsidRDefault="00EE72FB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61"/>
        <w:gridCol w:w="6282"/>
      </w:tblGrid>
      <w:tr w:rsidR="00CA75F9" w:rsidRPr="008846F1" w14:paraId="21B5C12D" w14:textId="77777777" w:rsidTr="00F10F04">
        <w:tc>
          <w:tcPr>
            <w:tcW w:w="3001" w:type="dxa"/>
          </w:tcPr>
          <w:p w14:paraId="5AD03BE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01973AC1" w14:textId="10BBF263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14A711EA" w14:textId="77777777" w:rsidTr="00F10F04">
        <w:tc>
          <w:tcPr>
            <w:tcW w:w="3001" w:type="dxa"/>
          </w:tcPr>
          <w:p w14:paraId="54C0A4A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7D788C30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6A427B5C" w14:textId="77777777" w:rsidTr="00F10F04">
        <w:tc>
          <w:tcPr>
            <w:tcW w:w="3001" w:type="dxa"/>
          </w:tcPr>
          <w:p w14:paraId="6866F6E0" w14:textId="202BC34E" w:rsidR="00CA75F9" w:rsidRPr="00EE72FB" w:rsidRDefault="00CA75F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495BE0">
              <w:rPr>
                <w:color w:val="0000FF"/>
                <w:szCs w:val="26"/>
              </w:rPr>
              <w:t>LT_</w:t>
            </w:r>
            <w:r w:rsidR="00EE72FB">
              <w:rPr>
                <w:color w:val="0000FF"/>
                <w:szCs w:val="26"/>
                <w:lang w:val="en-US"/>
              </w:rPr>
              <w:t>Database</w:t>
            </w:r>
          </w:p>
        </w:tc>
        <w:tc>
          <w:tcPr>
            <w:tcW w:w="6463" w:type="dxa"/>
          </w:tcPr>
          <w:p w14:paraId="5119EA68" w14:textId="007B733B" w:rsidR="00CA75F9" w:rsidRPr="00EE72FB" w:rsidRDefault="00EE72F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Cơ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sở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thành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</w:p>
        </w:tc>
      </w:tr>
      <w:tr w:rsidR="00CA75F9" w:rsidRPr="008846F1" w14:paraId="190B6611" w14:textId="77777777" w:rsidTr="00F10F04">
        <w:tc>
          <w:tcPr>
            <w:tcW w:w="3001" w:type="dxa"/>
          </w:tcPr>
          <w:p w14:paraId="138361A0" w14:textId="6C9F1FA8" w:rsidR="00CA75F9" w:rsidRPr="00EE72FB" w:rsidRDefault="00CA75F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495BE0">
              <w:rPr>
                <w:color w:val="0000FF"/>
                <w:szCs w:val="26"/>
              </w:rPr>
              <w:t>LT_</w:t>
            </w:r>
            <w:r w:rsidR="00EE72FB">
              <w:rPr>
                <w:color w:val="0000FF"/>
                <w:szCs w:val="26"/>
                <w:lang w:val="en-US"/>
              </w:rPr>
              <w:t>Dataset</w:t>
            </w:r>
          </w:p>
        </w:tc>
        <w:tc>
          <w:tcPr>
            <w:tcW w:w="6463" w:type="dxa"/>
          </w:tcPr>
          <w:p w14:paraId="3244EB80" w14:textId="211C0413" w:rsidR="00CA75F9" w:rsidRPr="00EE72FB" w:rsidRDefault="00EE72F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nối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ở client</w:t>
            </w:r>
          </w:p>
        </w:tc>
      </w:tr>
      <w:tr w:rsidR="00CA75F9" w:rsidRPr="008846F1" w14:paraId="44C5E4DA" w14:textId="77777777" w:rsidTr="00F10F04">
        <w:tc>
          <w:tcPr>
            <w:tcW w:w="3001" w:type="dxa"/>
          </w:tcPr>
          <w:p w14:paraId="65576879" w14:textId="2E814154" w:rsidR="00CA75F9" w:rsidRPr="00EE72FB" w:rsidRDefault="00CA75F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495BE0">
              <w:rPr>
                <w:color w:val="0000FF"/>
                <w:szCs w:val="26"/>
              </w:rPr>
              <w:t>LT_</w:t>
            </w:r>
            <w:r w:rsidR="00EE72FB">
              <w:rPr>
                <w:color w:val="0000FF"/>
                <w:szCs w:val="26"/>
                <w:lang w:val="en-US"/>
              </w:rPr>
              <w:t>Layout</w:t>
            </w:r>
          </w:p>
        </w:tc>
        <w:tc>
          <w:tcPr>
            <w:tcW w:w="6463" w:type="dxa"/>
          </w:tcPr>
          <w:p w14:paraId="654FE30A" w14:textId="43AED64B" w:rsidR="00CA75F9" w:rsidRPr="00EE72FB" w:rsidRDefault="00EE72F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ở Dataset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</w:p>
        </w:tc>
      </w:tr>
      <w:tr w:rsidR="00CA75F9" w:rsidRPr="008846F1" w14:paraId="39B90D31" w14:textId="77777777" w:rsidTr="00F10F04">
        <w:tc>
          <w:tcPr>
            <w:tcW w:w="3001" w:type="dxa"/>
          </w:tcPr>
          <w:p w14:paraId="76E96073" w14:textId="18F1965E" w:rsidR="00CA75F9" w:rsidRPr="00EE72FB" w:rsidRDefault="00CA75F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495BE0">
              <w:rPr>
                <w:color w:val="0000FF"/>
                <w:szCs w:val="26"/>
              </w:rPr>
              <w:t>LT_</w:t>
            </w:r>
            <w:r w:rsidR="00EE72FB">
              <w:rPr>
                <w:color w:val="0000FF"/>
                <w:szCs w:val="26"/>
                <w:lang w:val="en-US"/>
              </w:rPr>
              <w:t>Event</w:t>
            </w:r>
          </w:p>
        </w:tc>
        <w:tc>
          <w:tcPr>
            <w:tcW w:w="6463" w:type="dxa"/>
          </w:tcPr>
          <w:p w14:paraId="72261323" w14:textId="14DC7BC8" w:rsidR="00CA75F9" w:rsidRPr="00EE72FB" w:rsidRDefault="00EE72F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sự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thực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ảnh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hưởng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đến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</w:p>
        </w:tc>
      </w:tr>
      <w:tr w:rsidR="00EE72FB" w:rsidRPr="008846F1" w14:paraId="218B7839" w14:textId="77777777" w:rsidTr="00F10F04">
        <w:tc>
          <w:tcPr>
            <w:tcW w:w="3001" w:type="dxa"/>
          </w:tcPr>
          <w:p w14:paraId="28AF16D0" w14:textId="38DF8C7D" w:rsidR="00EE72FB" w:rsidRPr="00EE72FB" w:rsidRDefault="00EE72F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495BE0">
              <w:rPr>
                <w:color w:val="0000FF"/>
                <w:szCs w:val="26"/>
              </w:rPr>
              <w:t>LT</w:t>
            </w:r>
            <w:r>
              <w:rPr>
                <w:color w:val="0000FF"/>
                <w:szCs w:val="26"/>
                <w:lang w:val="en-US"/>
              </w:rPr>
              <w:t>_</w:t>
            </w:r>
            <w:proofErr w:type="spellStart"/>
            <w:r>
              <w:rPr>
                <w:color w:val="0000FF"/>
                <w:szCs w:val="26"/>
                <w:lang w:val="en-US"/>
              </w:rPr>
              <w:t>Usercontrol</w:t>
            </w:r>
            <w:proofErr w:type="spellEnd"/>
          </w:p>
        </w:tc>
        <w:tc>
          <w:tcPr>
            <w:tcW w:w="6463" w:type="dxa"/>
          </w:tcPr>
          <w:p w14:paraId="600B0353" w14:textId="6B75FBA5" w:rsidR="00EE72FB" w:rsidRDefault="00EE72F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hiển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thị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</w:tbl>
    <w:p w14:paraId="0B3BE4CD" w14:textId="77777777" w:rsidR="00CA75F9" w:rsidRDefault="00CA75F9" w:rsidP="00CA75F9">
      <w:pPr>
        <w:rPr>
          <w:i/>
          <w:lang w:val="en-US"/>
        </w:rPr>
      </w:pPr>
    </w:p>
    <w:p w14:paraId="13C53157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0A368616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0F02982C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719480FC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69253BCE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Chị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sử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Visual Studio.NET 2005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hoặc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JBuilder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được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sơ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đồ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lớp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(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thực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tế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)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của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ứng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</w:p>
          <w:p w14:paraId="54743C34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proofErr w:type="spellStart"/>
            <w:r w:rsidRPr="000D1CAE">
              <w:rPr>
                <w:i/>
                <w:color w:val="0000FF"/>
                <w:lang w:val="en-US"/>
              </w:rPr>
              <w:t>Nếu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có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các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điểm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đặc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biệt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trong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proofErr w:type="gram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, 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ví</w:t>
            </w:r>
            <w:proofErr w:type="spellEnd"/>
            <w:proofErr w:type="gram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như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áp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mẫu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thiết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(Design Pattern),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sử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.Net Tier/MVC…,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hỗ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trợ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cơ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plug-in…, Anh/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Chị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cần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trình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bày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rõ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hiện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điều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này</w:t>
            </w:r>
            <w:proofErr w:type="spellEnd"/>
          </w:p>
        </w:tc>
      </w:tr>
    </w:tbl>
    <w:p w14:paraId="68C2C2BF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12B6018A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B7244" w14:textId="77777777" w:rsidR="00430349" w:rsidRDefault="00430349">
      <w:r>
        <w:separator/>
      </w:r>
    </w:p>
  </w:endnote>
  <w:endnote w:type="continuationSeparator" w:id="0">
    <w:p w14:paraId="6F10FE02" w14:textId="77777777" w:rsidR="00430349" w:rsidRDefault="0043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6FA80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B649DDF" wp14:editId="0E097019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08F17F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A171E98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27173D86" wp14:editId="41A00B61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3FD8974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C97E74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F8273" w14:textId="77777777" w:rsidR="00430349" w:rsidRDefault="00430349">
      <w:r>
        <w:separator/>
      </w:r>
    </w:p>
  </w:footnote>
  <w:footnote w:type="continuationSeparator" w:id="0">
    <w:p w14:paraId="50473444" w14:textId="77777777" w:rsidR="00430349" w:rsidRDefault="00430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B4509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D9BF0C" wp14:editId="6882F02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5A139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244A666" wp14:editId="1EB0457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B43306" w14:textId="77777777" w:rsidR="003B781A" w:rsidRDefault="003B781A" w:rsidP="003B781A">
    <w:pPr>
      <w:pStyle w:val="Title"/>
      <w:rPr>
        <w:lang w:val="en-US"/>
      </w:rPr>
    </w:pPr>
  </w:p>
  <w:p w14:paraId="4C165554" w14:textId="77777777" w:rsidR="003B781A" w:rsidRPr="003B1A2B" w:rsidRDefault="003B781A" w:rsidP="003B781A">
    <w:pPr>
      <w:rPr>
        <w:lang w:val="en-US"/>
      </w:rPr>
    </w:pPr>
  </w:p>
  <w:p w14:paraId="0FD463F1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20AC1A8" w14:textId="77777777" w:rsidR="003B781A" w:rsidRPr="0040293A" w:rsidRDefault="003B781A" w:rsidP="003B781A">
    <w:pPr>
      <w:pStyle w:val="Header"/>
      <w:rPr>
        <w:rFonts w:eastAsia="Tahoma"/>
      </w:rPr>
    </w:pPr>
  </w:p>
  <w:p w14:paraId="51B43135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A1070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B1E1AC5" wp14:editId="6CF5A712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A7595E6" w14:textId="77777777" w:rsidTr="008D3541">
      <w:tc>
        <w:tcPr>
          <w:tcW w:w="6623" w:type="dxa"/>
          <w:shd w:val="clear" w:color="auto" w:fill="auto"/>
        </w:tcPr>
        <w:p w14:paraId="232573E1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EDB3462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0B5B3E32" w14:textId="77777777" w:rsidTr="008D3541">
      <w:tc>
        <w:tcPr>
          <w:tcW w:w="6623" w:type="dxa"/>
          <w:shd w:val="clear" w:color="auto" w:fill="auto"/>
        </w:tcPr>
        <w:p w14:paraId="3C0493F6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16AD246E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466DBA6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392E"/>
    <w:rsid w:val="000519D9"/>
    <w:rsid w:val="000C0CA8"/>
    <w:rsid w:val="000C5201"/>
    <w:rsid w:val="00105AEB"/>
    <w:rsid w:val="00154DC3"/>
    <w:rsid w:val="00192CC4"/>
    <w:rsid w:val="001B596E"/>
    <w:rsid w:val="001B5A6B"/>
    <w:rsid w:val="001F10E1"/>
    <w:rsid w:val="00213ECB"/>
    <w:rsid w:val="002160F2"/>
    <w:rsid w:val="00221A67"/>
    <w:rsid w:val="0023779E"/>
    <w:rsid w:val="00265BF1"/>
    <w:rsid w:val="002F6C92"/>
    <w:rsid w:val="00301562"/>
    <w:rsid w:val="0031511D"/>
    <w:rsid w:val="003548A8"/>
    <w:rsid w:val="003701D7"/>
    <w:rsid w:val="003747E6"/>
    <w:rsid w:val="003B5B0E"/>
    <w:rsid w:val="003B781A"/>
    <w:rsid w:val="003C2F0F"/>
    <w:rsid w:val="004176B5"/>
    <w:rsid w:val="00430349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345EC"/>
    <w:rsid w:val="0064329D"/>
    <w:rsid w:val="006855DC"/>
    <w:rsid w:val="006A50A0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A20DB"/>
    <w:rsid w:val="009B2AFC"/>
    <w:rsid w:val="009F47F5"/>
    <w:rsid w:val="00A23833"/>
    <w:rsid w:val="00A544E7"/>
    <w:rsid w:val="00A638EF"/>
    <w:rsid w:val="00A83BCB"/>
    <w:rsid w:val="00AE1C39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EB6C9B"/>
    <w:rsid w:val="00EE72FB"/>
    <w:rsid w:val="00F01647"/>
    <w:rsid w:val="00F93BD1"/>
    <w:rsid w:val="00F9588C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903303"/>
  <w15:docId w15:val="{77227C42-9A42-4202-98CF-9BC3BE07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AE1C39"/>
    <w:pPr>
      <w:widowControl/>
      <w:spacing w:before="100" w:after="100" w:line="276" w:lineRule="auto"/>
      <w:ind w:left="720"/>
      <w:contextualSpacing/>
      <w:jc w:val="both"/>
    </w:pPr>
    <w:rPr>
      <w:rFonts w:ascii="Segoe UI" w:eastAsiaTheme="minorHAnsi" w:hAnsi="Segoe U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1082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Black Pearl</cp:lastModifiedBy>
  <cp:revision>15</cp:revision>
  <cp:lastPrinted>2013-12-07T15:58:00Z</cp:lastPrinted>
  <dcterms:created xsi:type="dcterms:W3CDTF">2013-10-13T11:17:00Z</dcterms:created>
  <dcterms:modified xsi:type="dcterms:W3CDTF">2021-03-29T18:56:00Z</dcterms:modified>
</cp:coreProperties>
</file>